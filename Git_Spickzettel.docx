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0012C2" w:rsidP="0023456F">
      <w:pPr>
        <w:pStyle w:val="HeaderDeckblatt"/>
      </w:pPr>
      <w:r>
        <w:t xml:space="preserve">GIT </w:t>
      </w:r>
      <w:r w:rsidR="00E35DFB">
        <w:t>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0012C2" w:rsidRDefault="000012C2" w:rsidP="007274EF">
      <w:pPr>
        <w:pStyle w:val="CopyAufzhlung"/>
      </w:pPr>
      <w:r>
        <w:t>Username und Email konfigurieren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  <w:proofErr w:type="spellStart"/>
      <w:r w:rsidR="00FE4FE5">
        <w:t>diff</w:t>
      </w:r>
      <w:proofErr w:type="spellEnd"/>
      <w:r w:rsidR="00FE4FE5">
        <w:t xml:space="preserve">, </w:t>
      </w:r>
      <w:proofErr w:type="spellStart"/>
      <w:r w:rsidR="00FE4FE5">
        <w:t>master</w:t>
      </w:r>
      <w:proofErr w:type="spellEnd"/>
      <w:r w:rsidR="00FE4FE5">
        <w:t xml:space="preserve">, </w:t>
      </w:r>
      <w:proofErr w:type="spellStart"/>
      <w:r w:rsidR="00FE4FE5">
        <w:t>origin</w:t>
      </w:r>
      <w:proofErr w:type="spellEnd"/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063F4A" w:rsidRPr="00FE4FE5" w:rsidRDefault="00063F4A" w:rsidP="00FE4FE5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="00FE4FE5" w:rsidRPr="00FE4FE5">
        <w:rPr>
          <w:rStyle w:val="DeckblattfettFarbe"/>
          <w:rFonts w:asciiTheme="majorHAnsi" w:hAnsiTheme="majorHAnsi"/>
          <w:b w:val="0"/>
          <w:color w:val="auto"/>
        </w:rPr>
        <w:t>https://book.git-scm.com/book/en/v2</w:t>
      </w:r>
    </w:p>
    <w:p w:rsidR="00F829BE" w:rsidRPr="00E35DFB" w:rsidRDefault="00F829BE" w:rsidP="00E35DFB">
      <w:pPr>
        <w:pStyle w:val="Copy"/>
        <w:rPr>
          <w:rStyle w:val="Copyrot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F829BE">
        <w:rPr>
          <w:rStyle w:val="DeckblattfettFarbe"/>
          <w:rFonts w:asciiTheme="majorHAnsi" w:hAnsiTheme="majorHAnsi"/>
          <w:b w:val="0"/>
          <w:color w:val="auto"/>
        </w:rPr>
        <w:t>http://marklodato.github.io/visual-git-guide/index-de.html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AC4296" w:rsidP="00431088">
      <w:pPr>
        <w:pStyle w:val="HeaderDidaktik"/>
      </w:pPr>
      <w:proofErr w:type="spellStart"/>
      <w:r>
        <w:lastRenderedPageBreak/>
        <w:t>Git</w:t>
      </w:r>
      <w:proofErr w:type="spellEnd"/>
      <w:r>
        <w:t>-</w:t>
      </w:r>
      <w:r w:rsidR="003F389C">
        <w:t>Spickzettel</w:t>
      </w:r>
    </w:p>
    <w:p w:rsidR="00431088" w:rsidRPr="00FC2998" w:rsidRDefault="00431088" w:rsidP="00431088">
      <w:pPr>
        <w:pStyle w:val="Copy"/>
      </w:pPr>
    </w:p>
    <w:p w:rsid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DD0CE4" w:rsidRPr="00AB548F" w:rsidRDefault="00DD0CE4" w:rsidP="00AB548F">
      <w:pPr>
        <w:pStyle w:val="Copy"/>
      </w:pPr>
      <w:r>
        <w:rPr>
          <w:rStyle w:val="CopyKlassefett"/>
        </w:rPr>
        <w:tab/>
      </w:r>
      <w:r w:rsidRPr="00AB548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Nachverfolgen aller Änderungen eines Codes − Synchronisieren von Code, an dem mehrere Personen arbeit</w:t>
      </w:r>
      <w:bookmarkStart w:id="0" w:name="_GoBack"/>
      <w:bookmarkEnd w:id="0"/>
      <w:r w:rsidRPr="00AB548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en – GitHub ist nur einer von vielen Servern, auf dem Code gehostet werden kann </w:t>
      </w:r>
      <w:r w:rsidR="00F55B67" w:rsidRPr="00AB548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–</w:t>
      </w:r>
      <w:r w:rsidRPr="00AB548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r w:rsidR="00F55B67" w:rsidRPr="00AB548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zuerst Code testen, bevor er veröffentlicht wird − 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lastRenderedPageBreak/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r w:rsidR="000012C2">
        <w:rPr>
          <w:rStyle w:val="Deckblattfett"/>
        </w:rPr>
        <w:t xml:space="preserve">Änderungen /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wurden gemacht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</w:t>
      </w:r>
      <w:proofErr w:type="spellStart"/>
      <w:r w:rsidR="000012C2">
        <w:rPr>
          <w:rStyle w:val="Deckblattfett"/>
        </w:rPr>
        <w:t>commits</w:t>
      </w:r>
      <w:proofErr w:type="spellEnd"/>
      <w:r w:rsidR="003F389C" w:rsidRPr="00416CE8">
        <w:rPr>
          <w:rStyle w:val="Deckblattfett"/>
        </w:rPr>
        <w:t xml:space="preserve">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0012C2">
        <w:rPr>
          <w:rStyle w:val="Deckblattfett"/>
        </w:rPr>
        <w:t xml:space="preserve"> (es könnten ja auch andere </w:t>
      </w:r>
      <w:proofErr w:type="spellStart"/>
      <w:r w:rsidR="000012C2">
        <w:rPr>
          <w:rStyle w:val="Deckblattfett"/>
        </w:rPr>
        <w:t>commits</w:t>
      </w:r>
      <w:proofErr w:type="spellEnd"/>
      <w:r w:rsidR="000012C2">
        <w:rPr>
          <w:rStyle w:val="Deckblattfett"/>
        </w:rPr>
        <w:t xml:space="preserve"> gemacht haben in der Zwischenzeit)</w:t>
      </w:r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  <w:r w:rsidR="000012C2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der Vorname reicht in diesem Fall.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second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‚second.txt‘ was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added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third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file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for</w:t>
      </w:r>
      <w:proofErr w:type="spellEnd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473A2F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</w:p>
    <w:p w:rsid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1F40D1" w:rsidRDefault="001F40D1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lastRenderedPageBreak/>
        <w:tab/>
        <w:t xml:space="preserve">Änderungen durchführen und </w:t>
      </w:r>
      <w:proofErr w:type="spellStart"/>
      <w:r w:rsidR="0051674B">
        <w:rPr>
          <w:rStyle w:val="Deckblattfett"/>
        </w:rPr>
        <w:t>local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working</w:t>
      </w:r>
      <w:proofErr w:type="spellEnd"/>
      <w:r w:rsidR="0051674B">
        <w:rPr>
          <w:rStyle w:val="Deckblattfett"/>
        </w:rPr>
        <w:t xml:space="preserve"> </w:t>
      </w:r>
      <w:proofErr w:type="spellStart"/>
      <w:r w:rsidR="0051674B">
        <w:rPr>
          <w:rStyle w:val="Deckblattfett"/>
        </w:rPr>
        <w:t>area</w:t>
      </w:r>
      <w:proofErr w:type="spellEnd"/>
      <w:r w:rsidR="0051674B">
        <w:rPr>
          <w:rStyle w:val="Deckblattfett"/>
        </w:rPr>
        <w:t xml:space="preserve"> </w:t>
      </w:r>
      <w:r>
        <w:rPr>
          <w:rStyle w:val="Deckblattfett"/>
        </w:rPr>
        <w:t xml:space="preserve">mit dem </w:t>
      </w:r>
      <w:proofErr w:type="spellStart"/>
      <w:r w:rsidR="0051674B"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vergleichen</w:t>
      </w:r>
      <w:r>
        <w:rPr>
          <w:rStyle w:val="Deckblattfett"/>
        </w:rPr>
        <w:br/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nach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</w:t>
      </w:r>
      <w:proofErr w:type="spellStart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51674B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sind keine Differenzen mehr zu sehen</w:t>
      </w:r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Ist das File aber schon mit </w:t>
      </w:r>
      <w:proofErr w:type="spellStart"/>
      <w:r>
        <w:rPr>
          <w:rStyle w:val="Deckblattfett"/>
        </w:rPr>
        <w:t>git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add</w:t>
      </w:r>
      <w:proofErr w:type="spellEnd"/>
      <w:r>
        <w:rPr>
          <w:rStyle w:val="Deckblattfett"/>
        </w:rPr>
        <w:t xml:space="preserve"> in die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„verschoben“ wurde, so wird keine Differenz erkannt</w:t>
      </w:r>
      <w:r w:rsidRPr="007346B2">
        <w:rPr>
          <w:rStyle w:val="CopyKlassefett"/>
          <w:rFonts w:asciiTheme="majorHAnsi" w:hAnsiTheme="majorHAnsi"/>
          <w:color w:val="auto"/>
          <w:sz w:val="24"/>
          <w:szCs w:val="20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diff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erkennt nur die Unterschiede zwischen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local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workspace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und dem </w:t>
      </w:r>
      <w:proofErr w:type="spellStart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repository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Änderungen auch zwischen </w:t>
      </w:r>
      <w:proofErr w:type="spellStart"/>
      <w:r>
        <w:rPr>
          <w:rStyle w:val="Deckblattfett"/>
        </w:rPr>
        <w:t>stage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und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erkennen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diff</w:t>
      </w:r>
      <w:proofErr w:type="spellEnd"/>
      <w:r w:rsidRPr="00E715CC">
        <w:t xml:space="preserve"> </w:t>
      </w:r>
      <w:r w:rsidR="00044354">
        <w:t>--</w:t>
      </w:r>
      <w:proofErr w:type="spellStart"/>
      <w:r w:rsidRPr="00E715CC">
        <w:t>staged</w:t>
      </w:r>
      <w:proofErr w:type="spellEnd"/>
    </w:p>
    <w:p w:rsidR="007346B2" w:rsidRDefault="007346B2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>Sicherste Art zu löschen</w:t>
      </w:r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</w:t>
      </w:r>
      <w:proofErr w:type="spellStart"/>
      <w:r w:rsidRPr="00E715CC">
        <w:t>rm</w:t>
      </w:r>
      <w:proofErr w:type="spellEnd"/>
      <w:r w:rsidRPr="00E715CC">
        <w:t xml:space="preserve"> </w:t>
      </w:r>
      <w:proofErr w:type="spellStart"/>
      <w:r w:rsidRPr="00E715CC">
        <w:t>filename</w:t>
      </w:r>
      <w:proofErr w:type="spellEnd"/>
      <w:r>
        <w:rPr>
          <w:rStyle w:val="Deckblattfett"/>
        </w:rPr>
        <w:br/>
      </w:r>
      <w:r w:rsidRPr="00E715CC">
        <w:t xml:space="preserve">Dabei wird das File s0wohl vom </w:t>
      </w:r>
      <w:proofErr w:type="spellStart"/>
      <w:r w:rsidRPr="00E715CC">
        <w:t>local</w:t>
      </w:r>
      <w:proofErr w:type="spellEnd"/>
      <w:r w:rsidRPr="00E715CC">
        <w:t xml:space="preserve"> </w:t>
      </w:r>
      <w:proofErr w:type="spellStart"/>
      <w:r w:rsidRPr="00E715CC">
        <w:t>workspace</w:t>
      </w:r>
      <w:proofErr w:type="spellEnd"/>
      <w:r w:rsidRPr="00E715CC">
        <w:t xml:space="preserve"> als auch vom </w:t>
      </w:r>
      <w:proofErr w:type="spellStart"/>
      <w:r w:rsidRPr="00E715CC">
        <w:t>repository</w:t>
      </w:r>
      <w:proofErr w:type="spellEnd"/>
      <w:r w:rsidRPr="00E715CC">
        <w:t xml:space="preserve"> gelöscht. </w:t>
      </w:r>
      <w:proofErr w:type="spellStart"/>
      <w:r w:rsidRPr="00E715CC">
        <w:t>Commiten</w:t>
      </w:r>
      <w:proofErr w:type="spellEnd"/>
      <w:r w:rsidRPr="00E715CC">
        <w:t xml:space="preserve"> wir das Ganze zusätzlich, können wir später auf diesen Snapshot zugreifen. Ist eine gute Idee, falls wir das File zufällig gelöscht haben sollten.</w:t>
      </w:r>
    </w:p>
    <w:p w:rsidR="00E715CC" w:rsidRDefault="00E715CC" w:rsidP="003F389C">
      <w:pPr>
        <w:pStyle w:val="Copy"/>
      </w:pPr>
      <w:r>
        <w:rPr>
          <w:rStyle w:val="Deckblattfett"/>
        </w:rPr>
        <w:tab/>
        <w:t xml:space="preserve">Beste Art, Dateien </w:t>
      </w:r>
      <w:proofErr w:type="spellStart"/>
      <w:r>
        <w:rPr>
          <w:rStyle w:val="Deckblattfett"/>
        </w:rPr>
        <w:t>umzunennen</w:t>
      </w:r>
      <w:proofErr w:type="spellEnd"/>
      <w:r>
        <w:rPr>
          <w:rStyle w:val="Deckblattfett"/>
        </w:rPr>
        <w:br/>
      </w:r>
      <w:r w:rsidRPr="00E715CC">
        <w:t xml:space="preserve">$ </w:t>
      </w:r>
      <w:proofErr w:type="spellStart"/>
      <w:r w:rsidRPr="00E715CC">
        <w:t>git</w:t>
      </w:r>
      <w:proofErr w:type="spellEnd"/>
      <w:r w:rsidRPr="00E715CC">
        <w:t xml:space="preserve"> mv oldfile.txt newfile.txt</w:t>
      </w:r>
    </w:p>
    <w:p w:rsidR="00E715CC" w:rsidRDefault="00E715CC" w:rsidP="003F389C">
      <w:pPr>
        <w:pStyle w:val="Copy"/>
        <w:rPr>
          <w:rStyle w:val="Deckblattfett"/>
        </w:rPr>
      </w:pPr>
      <w:r>
        <w:rPr>
          <w:rStyle w:val="Deckblattfett"/>
        </w:rPr>
        <w:tab/>
        <w:t xml:space="preserve">Beim committen die </w:t>
      </w:r>
      <w:proofErr w:type="spellStart"/>
      <w:r>
        <w:rPr>
          <w:rStyle w:val="Deckblattfett"/>
        </w:rPr>
        <w:t>staging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area</w:t>
      </w:r>
      <w:proofErr w:type="spellEnd"/>
      <w:r>
        <w:rPr>
          <w:rStyle w:val="Deckblattfett"/>
        </w:rPr>
        <w:t xml:space="preserve"> umgehen</w:t>
      </w:r>
      <w:r w:rsidR="00044354">
        <w:rPr>
          <w:rStyle w:val="Deckblattfett"/>
        </w:rPr>
        <w:br/>
      </w:r>
      <w:r w:rsidR="00044354" w:rsidRPr="00044354">
        <w:t xml:space="preserve">$ </w:t>
      </w:r>
      <w:proofErr w:type="spellStart"/>
      <w:r w:rsidR="00044354" w:rsidRPr="00044354">
        <w:t>git</w:t>
      </w:r>
      <w:proofErr w:type="spellEnd"/>
      <w:r w:rsidR="00044354" w:rsidRPr="00044354">
        <w:t xml:space="preserve"> </w:t>
      </w:r>
      <w:proofErr w:type="spellStart"/>
      <w:r w:rsidR="00044354" w:rsidRPr="00044354">
        <w:t>commit</w:t>
      </w:r>
      <w:proofErr w:type="spellEnd"/>
      <w:r w:rsidR="00044354" w:rsidRPr="00044354">
        <w:t xml:space="preserve"> -am „</w:t>
      </w:r>
      <w:proofErr w:type="spellStart"/>
      <w:r w:rsidR="00044354" w:rsidRPr="00044354">
        <w:t>message</w:t>
      </w:r>
      <w:proofErr w:type="spellEnd"/>
      <w:r w:rsidR="00044354" w:rsidRPr="00044354">
        <w:t xml:space="preserve">“ −&gt; ist aber nur beding zu empfehlen, da </w:t>
      </w:r>
      <w:proofErr w:type="spellStart"/>
      <w:r w:rsidR="00044354" w:rsidRPr="00044354">
        <w:t>git</w:t>
      </w:r>
      <w:proofErr w:type="spellEnd"/>
      <w:r w:rsidR="00044354" w:rsidRPr="00044354">
        <w:t xml:space="preserve"> dies gleich für alle Files des </w:t>
      </w:r>
      <w:proofErr w:type="spellStart"/>
      <w:r w:rsidR="00044354" w:rsidRPr="00044354">
        <w:t>Git</w:t>
      </w:r>
      <w:proofErr w:type="spellEnd"/>
      <w:r w:rsidR="00044354" w:rsidRPr="00044354">
        <w:t>-Ordners durchführt</w:t>
      </w:r>
    </w:p>
    <w:p w:rsidR="00044354" w:rsidRPr="003F389C" w:rsidRDefault="00044354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Deckblattfett"/>
        </w:rPr>
        <w:tab/>
        <w:t xml:space="preserve">Eine fehlerhafte Datei des </w:t>
      </w:r>
      <w:proofErr w:type="spellStart"/>
      <w:r>
        <w:rPr>
          <w:rStyle w:val="Deckblattfett"/>
        </w:rPr>
        <w:t>local</w:t>
      </w:r>
      <w:proofErr w:type="spellEnd"/>
      <w:r>
        <w:rPr>
          <w:rStyle w:val="Deckblattfett"/>
        </w:rPr>
        <w:t xml:space="preserve"> </w:t>
      </w:r>
      <w:proofErr w:type="spellStart"/>
      <w:r>
        <w:rPr>
          <w:rStyle w:val="Deckblattfett"/>
        </w:rPr>
        <w:t>workspaces</w:t>
      </w:r>
      <w:proofErr w:type="spellEnd"/>
      <w:r>
        <w:rPr>
          <w:rStyle w:val="Deckblattfett"/>
        </w:rPr>
        <w:t xml:space="preserve"> durch die „richtige“ Datei im </w:t>
      </w:r>
      <w:proofErr w:type="spellStart"/>
      <w:r>
        <w:rPr>
          <w:rStyle w:val="Deckblattfett"/>
        </w:rPr>
        <w:t>repository</w:t>
      </w:r>
      <w:proofErr w:type="spellEnd"/>
      <w:r>
        <w:rPr>
          <w:rStyle w:val="Deckblattfett"/>
        </w:rPr>
        <w:t xml:space="preserve"> ersetzen</w:t>
      </w:r>
      <w:r>
        <w:rPr>
          <w:rStyle w:val="Deckblattfett"/>
        </w:rPr>
        <w:br/>
      </w:r>
      <w:r w:rsidRPr="00044354">
        <w:t xml:space="preserve">$ </w:t>
      </w:r>
      <w:proofErr w:type="spellStart"/>
      <w:r w:rsidRPr="00044354">
        <w:t>git</w:t>
      </w:r>
      <w:proofErr w:type="spellEnd"/>
      <w:r w:rsidRPr="00044354">
        <w:t xml:space="preserve"> </w:t>
      </w:r>
      <w:proofErr w:type="spellStart"/>
      <w:r w:rsidRPr="00044354">
        <w:t>checkout</w:t>
      </w:r>
      <w:proofErr w:type="spellEnd"/>
      <w:r w:rsidRPr="00044354">
        <w:t xml:space="preserve"> richtigeDatei.txt</w:t>
      </w:r>
      <w:r w:rsidRPr="00044354">
        <w:tab/>
        <w:t xml:space="preserve">−&gt; </w:t>
      </w:r>
      <w:proofErr w:type="spellStart"/>
      <w:r w:rsidRPr="00044354">
        <w:t>checkout</w:t>
      </w:r>
      <w:proofErr w:type="spellEnd"/>
      <w:r w:rsidRPr="00044354">
        <w:t xml:space="preserve"> holt die Datei aus dem Repository und überschre</w:t>
      </w:r>
      <w:r w:rsidR="0041356F">
        <w:t>ibt die „fehlerhafte“ Datei des</w:t>
      </w:r>
      <w:r w:rsidRPr="00044354">
        <w:t xml:space="preserve">selben Namens im </w:t>
      </w:r>
      <w:proofErr w:type="spellStart"/>
      <w:r w:rsidRPr="00044354">
        <w:t>local</w:t>
      </w:r>
      <w:proofErr w:type="spellEnd"/>
      <w:r w:rsidRPr="00044354">
        <w:t xml:space="preserve"> </w:t>
      </w:r>
      <w:proofErr w:type="spellStart"/>
      <w:r w:rsidRPr="00044354">
        <w:t>workspace</w:t>
      </w:r>
      <w:proofErr w:type="spellEnd"/>
      <w:r w:rsidRPr="00044354">
        <w:t>.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E50" w:rsidRDefault="00067E50">
      <w:r>
        <w:separator/>
      </w:r>
    </w:p>
  </w:endnote>
  <w:endnote w:type="continuationSeparator" w:id="0">
    <w:p w:rsidR="00067E50" w:rsidRDefault="0006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E50" w:rsidRDefault="00067E50">
      <w:r>
        <w:separator/>
      </w:r>
    </w:p>
  </w:footnote>
  <w:footnote w:type="continuationSeparator" w:id="0">
    <w:p w:rsidR="00067E50" w:rsidRDefault="0006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B67" w:rsidRPr="00C45362" w:rsidRDefault="00F55B67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5B67" w:rsidRPr="005C3D0D" w:rsidRDefault="00F55B67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F55B67" w:rsidRPr="005C3D0D" w:rsidRDefault="00F55B67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F55B67" w:rsidRPr="005C3D0D" w:rsidRDefault="00F55B67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F55B67" w:rsidRPr="005C3D0D" w:rsidRDefault="00F55B67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>
                      <w:rPr>
                        <w:noProof/>
                      </w:rPr>
                      <w:t>12.09.2017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55B67" w:rsidRPr="005861D2" w:rsidRDefault="00F55B67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F55B67" w:rsidRPr="005861D2" w:rsidRDefault="00F55B67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F55B67" w:rsidRPr="00C45362" w:rsidRDefault="00F55B67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12C2"/>
    <w:rsid w:val="000022B3"/>
    <w:rsid w:val="00003175"/>
    <w:rsid w:val="00004FAC"/>
    <w:rsid w:val="00016BA0"/>
    <w:rsid w:val="00023611"/>
    <w:rsid w:val="00030327"/>
    <w:rsid w:val="00032227"/>
    <w:rsid w:val="00044354"/>
    <w:rsid w:val="000559D9"/>
    <w:rsid w:val="00057B99"/>
    <w:rsid w:val="000602A9"/>
    <w:rsid w:val="0006185E"/>
    <w:rsid w:val="00063F4A"/>
    <w:rsid w:val="00067850"/>
    <w:rsid w:val="00067C8F"/>
    <w:rsid w:val="00067E50"/>
    <w:rsid w:val="00067E79"/>
    <w:rsid w:val="00080E8B"/>
    <w:rsid w:val="000A3479"/>
    <w:rsid w:val="000A42A2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1F40D1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83267"/>
    <w:rsid w:val="00397F24"/>
    <w:rsid w:val="003C4998"/>
    <w:rsid w:val="003C6616"/>
    <w:rsid w:val="003C7CCC"/>
    <w:rsid w:val="003E4AA1"/>
    <w:rsid w:val="003F389C"/>
    <w:rsid w:val="003F5EAB"/>
    <w:rsid w:val="004102B0"/>
    <w:rsid w:val="0041356F"/>
    <w:rsid w:val="00416CE8"/>
    <w:rsid w:val="00423CA4"/>
    <w:rsid w:val="00427FC0"/>
    <w:rsid w:val="00431088"/>
    <w:rsid w:val="00441D5E"/>
    <w:rsid w:val="00442009"/>
    <w:rsid w:val="00473A2F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1674B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346B2"/>
    <w:rsid w:val="00740EA5"/>
    <w:rsid w:val="00742346"/>
    <w:rsid w:val="0075404E"/>
    <w:rsid w:val="00754939"/>
    <w:rsid w:val="00754EBF"/>
    <w:rsid w:val="00766843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3ED0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27A1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55B34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548F"/>
    <w:rsid w:val="00AB67E5"/>
    <w:rsid w:val="00AB7B58"/>
    <w:rsid w:val="00AC4296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D197D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32E5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D0CE4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5230A"/>
    <w:rsid w:val="00E62731"/>
    <w:rsid w:val="00E65433"/>
    <w:rsid w:val="00E70193"/>
    <w:rsid w:val="00E715CC"/>
    <w:rsid w:val="00E95302"/>
    <w:rsid w:val="00E97B69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55B67"/>
    <w:rsid w:val="00F63817"/>
    <w:rsid w:val="00F66479"/>
    <w:rsid w:val="00F81833"/>
    <w:rsid w:val="00F82485"/>
    <w:rsid w:val="00F829BE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4FE5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177E7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AB548F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5803-9794-4EA2-AED4-2EF0A6FC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4</Pages>
  <Words>691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14</cp:revision>
  <cp:lastPrinted>2011-04-01T09:19:00Z</cp:lastPrinted>
  <dcterms:created xsi:type="dcterms:W3CDTF">2017-09-05T07:33:00Z</dcterms:created>
  <dcterms:modified xsi:type="dcterms:W3CDTF">2017-09-12T06:18:00Z</dcterms:modified>
</cp:coreProperties>
</file>